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D52" w:rsidRDefault="002843AC">
      <w:r>
        <w:rPr>
          <w:noProof/>
        </w:rPr>
        <w:drawing>
          <wp:inline distT="0" distB="0" distL="0" distR="0">
            <wp:extent cx="2000250" cy="1019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3AC" w:rsidRDefault="002843AC"/>
    <w:p w:rsidR="002843AC" w:rsidRDefault="002843AC"/>
    <w:p w:rsidR="002843AC" w:rsidRDefault="002843AC"/>
    <w:p w:rsidR="002843AC" w:rsidRDefault="002843AC">
      <w:r>
        <w:rPr>
          <w:noProof/>
        </w:rPr>
        <w:drawing>
          <wp:inline distT="0" distB="0" distL="0" distR="0">
            <wp:extent cx="3905250" cy="1571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3AC" w:rsidRDefault="002843AC"/>
    <w:p w:rsidR="002843AC" w:rsidRDefault="002843AC"/>
    <w:p w:rsidR="002843AC" w:rsidRDefault="002843AC"/>
    <w:p w:rsidR="002843AC" w:rsidRDefault="002843AC"/>
    <w:p w:rsidR="002843AC" w:rsidRDefault="002843AC">
      <w:r>
        <w:rPr>
          <w:noProof/>
        </w:rPr>
        <w:drawing>
          <wp:inline distT="0" distB="0" distL="0" distR="0">
            <wp:extent cx="3790950" cy="2762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3AC" w:rsidRDefault="002843AC"/>
    <w:p w:rsidR="002843AC" w:rsidRDefault="002843AC"/>
    <w:p w:rsidR="002843AC" w:rsidRDefault="00A55FA7">
      <w:r>
        <w:rPr>
          <w:noProof/>
        </w:rPr>
        <w:drawing>
          <wp:inline distT="0" distB="0" distL="0" distR="0">
            <wp:extent cx="4095750" cy="2762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3AC" w:rsidRDefault="002843AC"/>
    <w:p w:rsidR="002843AC" w:rsidRDefault="002843AC"/>
    <w:p w:rsidR="002843AC" w:rsidRDefault="002843AC">
      <w:r>
        <w:rPr>
          <w:noProof/>
        </w:rPr>
        <w:drawing>
          <wp:inline distT="0" distB="0" distL="0" distR="0">
            <wp:extent cx="5124450" cy="2038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3AC" w:rsidRDefault="00A01209">
      <w:r>
        <w:rPr>
          <w:noProof/>
        </w:rPr>
        <w:lastRenderedPageBreak/>
        <w:drawing>
          <wp:inline distT="0" distB="0" distL="0" distR="0">
            <wp:extent cx="4362450" cy="2038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3AC" w:rsidRDefault="00A01209">
      <w:r>
        <w:rPr>
          <w:noProof/>
        </w:rPr>
        <w:drawing>
          <wp:inline distT="0" distB="0" distL="0" distR="0">
            <wp:extent cx="2552700" cy="156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3AC" w:rsidRDefault="002843AC"/>
    <w:p w:rsidR="002843AC" w:rsidRDefault="002843AC">
      <w:r>
        <w:rPr>
          <w:noProof/>
        </w:rPr>
        <w:drawing>
          <wp:inline distT="0" distB="0" distL="0" distR="0">
            <wp:extent cx="3724275" cy="1790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FA7" w:rsidRDefault="00A55FA7"/>
    <w:p w:rsidR="00A55FA7" w:rsidRDefault="00A55FA7">
      <w:r>
        <w:rPr>
          <w:noProof/>
        </w:rPr>
        <w:lastRenderedPageBreak/>
        <w:drawing>
          <wp:inline distT="0" distB="0" distL="0" distR="0">
            <wp:extent cx="3105150" cy="2400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E06" w:rsidRDefault="006C3E06"/>
    <w:p w:rsidR="006C3E06" w:rsidRDefault="006C3E06"/>
    <w:p w:rsidR="006C3E06" w:rsidRDefault="006C3E06">
      <w:bookmarkStart w:id="0" w:name="_GoBack"/>
      <w:r>
        <w:rPr>
          <w:noProof/>
        </w:rPr>
        <w:drawing>
          <wp:inline distT="0" distB="0" distL="0" distR="0">
            <wp:extent cx="5943600" cy="32642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4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C3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2C6"/>
    <w:rsid w:val="002843AC"/>
    <w:rsid w:val="006C3E06"/>
    <w:rsid w:val="008E22C6"/>
    <w:rsid w:val="009B3D52"/>
    <w:rsid w:val="00A01209"/>
    <w:rsid w:val="00A5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D389D797</Template>
  <TotalTime>102</TotalTime>
  <Pages>4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igl14</dc:creator>
  <cp:lastModifiedBy>igl14</cp:lastModifiedBy>
  <cp:revision>3</cp:revision>
  <dcterms:created xsi:type="dcterms:W3CDTF">2012-05-27T12:55:00Z</dcterms:created>
  <dcterms:modified xsi:type="dcterms:W3CDTF">2012-05-27T19:00:00Z</dcterms:modified>
</cp:coreProperties>
</file>